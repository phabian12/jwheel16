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 w:colFirst="0" w:colLast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64031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 Completion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51FF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640312" w:rsidP="00B43CE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User can verify the status of their Scanning by clicking the “Completed” button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40312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has entered the </w:t>
            </w:r>
            <w:proofErr w:type="spellStart"/>
            <w:r>
              <w:rPr>
                <w:color w:val="0000FF"/>
                <w:sz w:val="24"/>
                <w:szCs w:val="24"/>
              </w:rPr>
              <w:t>memberID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, and scanned their book(s).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40312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After the user has clicked the “Completed” button, this has indicated the user’s scans finished.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B43CE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819C0" w:rsidP="0064031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</w:t>
            </w:r>
            <w:r w:rsidR="00EF5C5D">
              <w:rPr>
                <w:sz w:val="24"/>
              </w:rPr>
              <w:t xml:space="preserve"> User </w:t>
            </w:r>
            <w:r w:rsidR="00640312">
              <w:rPr>
                <w:sz w:val="24"/>
              </w:rPr>
              <w:t>clicks Completed button</w:t>
            </w:r>
          </w:p>
        </w:tc>
        <w:tc>
          <w:tcPr>
            <w:tcW w:w="5596" w:type="dxa"/>
          </w:tcPr>
          <w:p w:rsidR="00DF1585" w:rsidRDefault="00B43CE0" w:rsidP="005819C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40312">
              <w:rPr>
                <w:sz w:val="24"/>
              </w:rPr>
              <w:t>Confirm loan screen appears and the user has 3 options: Confirm, Reject and Cancel.</w:t>
            </w:r>
          </w:p>
        </w:tc>
        <w:tc>
          <w:tcPr>
            <w:tcW w:w="714" w:type="dxa"/>
          </w:tcPr>
          <w:p w:rsidR="00DF1585" w:rsidRDefault="00B43CE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bookmarkEnd w:id="0"/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41B" w:rsidRDefault="0002141B">
      <w:r>
        <w:separator/>
      </w:r>
    </w:p>
  </w:endnote>
  <w:endnote w:type="continuationSeparator" w:id="0">
    <w:p w:rsidR="0002141B" w:rsidRDefault="0002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10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210C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41B" w:rsidRDefault="0002141B">
      <w:r>
        <w:separator/>
      </w:r>
    </w:p>
  </w:footnote>
  <w:footnote w:type="continuationSeparator" w:id="0">
    <w:p w:rsidR="0002141B" w:rsidRDefault="00021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B43CE0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B43CE0" w:rsidP="003210CA">
          <w:r>
            <w:t>&lt;</w:t>
          </w:r>
          <w:r w:rsidR="003210CA">
            <w:t>Scan Completion&gt;</w:t>
          </w:r>
        </w:p>
      </w:tc>
      <w:tc>
        <w:tcPr>
          <w:tcW w:w="3179" w:type="dxa"/>
        </w:tcPr>
        <w:p w:rsidR="00A37650" w:rsidRDefault="00A37650" w:rsidP="00B43CE0">
          <w:r>
            <w:t xml:space="preserve">  Date:  &lt;</w:t>
          </w:r>
          <w:r w:rsidR="00B43CE0">
            <w:t>03-10-15&gt;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141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1FF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210CA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1432B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19C0"/>
    <w:rsid w:val="005B2E9F"/>
    <w:rsid w:val="005B48A6"/>
    <w:rsid w:val="005E1449"/>
    <w:rsid w:val="005E2ADA"/>
    <w:rsid w:val="005F0EB8"/>
    <w:rsid w:val="00604AE4"/>
    <w:rsid w:val="00620950"/>
    <w:rsid w:val="00635CE7"/>
    <w:rsid w:val="00640312"/>
    <w:rsid w:val="00683635"/>
    <w:rsid w:val="006B5D41"/>
    <w:rsid w:val="006D4DE0"/>
    <w:rsid w:val="00702D6A"/>
    <w:rsid w:val="00720507"/>
    <w:rsid w:val="007275A3"/>
    <w:rsid w:val="0074246B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3CE0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5C5D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James Wheeler</cp:lastModifiedBy>
  <cp:revision>3</cp:revision>
  <cp:lastPrinted>2003-10-05T22:49:00Z</cp:lastPrinted>
  <dcterms:created xsi:type="dcterms:W3CDTF">2015-10-05T12:29:00Z</dcterms:created>
  <dcterms:modified xsi:type="dcterms:W3CDTF">2015-10-05T12:45:00Z</dcterms:modified>
</cp:coreProperties>
</file>