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EF5C5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 Book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51FF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EF5C5D" w:rsidP="00B43CE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enters the desired book they wish to borrow. </w:t>
            </w:r>
            <w:r w:rsidR="0074246B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F5C5D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After they have entered the BookID, they press the “Scan Book Barcode”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F5C5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After the Scan Book Barcode has been clicked, the </w:t>
            </w:r>
            <w:r w:rsidR="005819C0"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Book details are presented on the Display Window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B43CE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819C0" w:rsidP="00EF5C5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</w:t>
            </w:r>
            <w:r w:rsidR="00EF5C5D">
              <w:rPr>
                <w:sz w:val="24"/>
              </w:rPr>
              <w:t xml:space="preserve"> User enters the BookID</w:t>
            </w:r>
          </w:p>
        </w:tc>
        <w:tc>
          <w:tcPr>
            <w:tcW w:w="5596" w:type="dxa"/>
          </w:tcPr>
          <w:p w:rsidR="00DF1585" w:rsidRDefault="00B43CE0" w:rsidP="005819C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DF1585" w:rsidRDefault="00B43CE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EF5C5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User clicks the Scan Book Barcode button</w:t>
            </w:r>
            <w:r w:rsidR="005819C0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DF1585" w:rsidRDefault="005B2E9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Details presented on the Display Window</w:t>
            </w:r>
          </w:p>
        </w:tc>
        <w:tc>
          <w:tcPr>
            <w:tcW w:w="714" w:type="dxa"/>
          </w:tcPr>
          <w:p w:rsidR="00DF1585" w:rsidRDefault="005819C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221" w:rsidRDefault="00386221">
      <w:r>
        <w:separator/>
      </w:r>
    </w:p>
  </w:endnote>
  <w:endnote w:type="continuationSeparator" w:id="0">
    <w:p w:rsidR="00386221" w:rsidRDefault="0038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2F8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F2F8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F80" w:rsidRDefault="00BF2F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221" w:rsidRDefault="00386221">
      <w:r>
        <w:separator/>
      </w:r>
    </w:p>
  </w:footnote>
  <w:footnote w:type="continuationSeparator" w:id="0">
    <w:p w:rsidR="00386221" w:rsidRDefault="00386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F80" w:rsidRDefault="00BF2F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B43CE0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B43CE0" w:rsidP="00BF2F80">
          <w:r>
            <w:t>&lt;</w:t>
          </w:r>
          <w:r w:rsidR="00BF2F80">
            <w:t>Scan Book&gt;</w:t>
          </w:r>
          <w:bookmarkStart w:id="0" w:name="_GoBack"/>
          <w:bookmarkEnd w:id="0"/>
        </w:p>
      </w:tc>
      <w:tc>
        <w:tcPr>
          <w:tcW w:w="3179" w:type="dxa"/>
        </w:tcPr>
        <w:p w:rsidR="00A37650" w:rsidRDefault="00A37650" w:rsidP="00B43CE0">
          <w:r>
            <w:t xml:space="preserve">  Date:  &lt;</w:t>
          </w:r>
          <w:r w:rsidR="00B43CE0">
            <w:t>03-10-15&gt;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F80" w:rsidRDefault="00BF2F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1FF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405A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86221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19C0"/>
    <w:rsid w:val="005B2E9F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246B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3CE0"/>
    <w:rsid w:val="00B5620B"/>
    <w:rsid w:val="00B71A35"/>
    <w:rsid w:val="00BA717F"/>
    <w:rsid w:val="00BE784F"/>
    <w:rsid w:val="00BF2F80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5C5D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James Wheeler</cp:lastModifiedBy>
  <cp:revision>3</cp:revision>
  <cp:lastPrinted>2003-10-05T22:49:00Z</cp:lastPrinted>
  <dcterms:created xsi:type="dcterms:W3CDTF">2015-10-05T12:19:00Z</dcterms:created>
  <dcterms:modified xsi:type="dcterms:W3CDTF">2015-10-05T12:46:00Z</dcterms:modified>
</cp:coreProperties>
</file>