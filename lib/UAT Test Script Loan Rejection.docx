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95319" w:rsidP="00E352E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</w:t>
            </w:r>
            <w:r w:rsidR="00E352EF">
              <w:rPr>
                <w:color w:val="0000FF"/>
                <w:sz w:val="24"/>
                <w:szCs w:val="24"/>
              </w:rPr>
              <w:t>’s Loan is Rejected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352EF" w:rsidP="00D33B5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the user presses the reject button after Test Case (4), their loan is discarded.</w:t>
            </w:r>
            <w:r w:rsidR="00295319">
              <w:rPr>
                <w:color w:val="0000FF"/>
                <w:sz w:val="24"/>
                <w:szCs w:val="24"/>
              </w:rPr>
              <w:t xml:space="preserve"> </w:t>
            </w:r>
            <w:r w:rsidR="00D33B52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52EF" w:rsidP="003B24C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is unhappy with their loan and need to make edits or want to clear it. They press the Reject button.</w:t>
            </w:r>
            <w:r w:rsidR="00295319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52E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user’s loan is discarded.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352EF" w:rsidP="003B24C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The user clicks Reject. </w:t>
            </w:r>
          </w:p>
        </w:tc>
        <w:tc>
          <w:tcPr>
            <w:tcW w:w="5596" w:type="dxa"/>
          </w:tcPr>
          <w:p w:rsidR="00DF1585" w:rsidRDefault="00E352EF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user’s pending loan list is discarded. 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837" w:rsidRDefault="00A83837">
      <w:r>
        <w:separator/>
      </w:r>
    </w:p>
  </w:endnote>
  <w:endnote w:type="continuationSeparator" w:id="0">
    <w:p w:rsidR="00A83837" w:rsidRDefault="00A8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52E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352E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837" w:rsidRDefault="00A83837">
      <w:r>
        <w:separator/>
      </w:r>
    </w:p>
  </w:footnote>
  <w:footnote w:type="continuationSeparator" w:id="0">
    <w:p w:rsidR="00A83837" w:rsidRDefault="00A83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295319" w:rsidRDefault="00B43CE0" w:rsidP="00E352EF">
          <w:r>
            <w:t>&lt;</w:t>
          </w:r>
          <w:r w:rsidR="00E352EF">
            <w:t>Loan Rejection&gt;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95319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24C8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19C0"/>
    <w:rsid w:val="005B2E9F"/>
    <w:rsid w:val="005B48A6"/>
    <w:rsid w:val="005E1449"/>
    <w:rsid w:val="005E2ADA"/>
    <w:rsid w:val="005F0EB8"/>
    <w:rsid w:val="00604AE4"/>
    <w:rsid w:val="00620950"/>
    <w:rsid w:val="00635CE7"/>
    <w:rsid w:val="00640312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837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3B5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52EF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5C5D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2</cp:revision>
  <cp:lastPrinted>2003-10-05T22:49:00Z</cp:lastPrinted>
  <dcterms:created xsi:type="dcterms:W3CDTF">2015-10-05T12:45:00Z</dcterms:created>
  <dcterms:modified xsi:type="dcterms:W3CDTF">2015-10-05T12:45:00Z</dcterms:modified>
</cp:coreProperties>
</file>