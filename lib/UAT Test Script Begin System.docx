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bookmarkStart w:id="0" w:name="_GoBack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151FF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Begin System</w:t>
            </w:r>
          </w:p>
        </w:tc>
      </w:tr>
      <w:bookmarkEnd w:id="0"/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151FF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B43CE0" w:rsidP="00B43CE0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initial step for a user wanting to borrow a Book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43CE0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All GUI windows are open.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43CE0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After pressing Borrow books, all the focus goes onto the Card Reader Window.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B43CE0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B43CE0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The User clicks the “Borrow Books” button</w:t>
            </w:r>
          </w:p>
        </w:tc>
        <w:tc>
          <w:tcPr>
            <w:tcW w:w="5596" w:type="dxa"/>
          </w:tcPr>
          <w:p w:rsidR="00DF1585" w:rsidRDefault="00B43CE0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“Swipe Card” is displayed and the focus goes on to the “Card Reader” window waiting for the input of the user. </w:t>
            </w:r>
          </w:p>
        </w:tc>
        <w:tc>
          <w:tcPr>
            <w:tcW w:w="714" w:type="dxa"/>
          </w:tcPr>
          <w:p w:rsidR="00DF1585" w:rsidRDefault="00B43CE0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1]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</w:t>
            </w:r>
            <w:r w:rsidR="00F909B2" w:rsidRPr="00572CE5">
              <w:rPr>
                <w:color w:val="0000FF"/>
              </w:rPr>
              <w:t xml:space="preserve">data set 1 </w:t>
            </w:r>
            <w:r w:rsidRPr="00572CE5">
              <w:rPr>
                <w:color w:val="0000FF"/>
              </w:rPr>
              <w:t>input value</w:t>
            </w:r>
            <w:r w:rsidR="00F909B2" w:rsidRPr="00572CE5">
              <w:rPr>
                <w:color w:val="0000FF"/>
              </w:rPr>
              <w:t xml:space="preserve"> for field 1</w:t>
            </w:r>
            <w:r w:rsidRPr="00572CE5">
              <w:rPr>
                <w:color w:val="0000FF"/>
              </w:rPr>
              <w:t>]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780A9A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2]</w:t>
            </w:r>
          </w:p>
        </w:tc>
        <w:tc>
          <w:tcPr>
            <w:tcW w:w="1944" w:type="dxa"/>
            <w:shd w:val="clear" w:color="auto" w:fill="auto"/>
          </w:tcPr>
          <w:p w:rsidR="00780A9A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2]</w:t>
            </w: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780A9A" w:rsidRDefault="00780A9A" w:rsidP="00572CE5">
            <w:pPr>
              <w:pStyle w:val="bp"/>
              <w:spacing w:before="0" w:after="0"/>
            </w:pPr>
          </w:p>
        </w:tc>
      </w:tr>
      <w:tr w:rsidR="00572CE5" w:rsidTr="00572CE5">
        <w:tc>
          <w:tcPr>
            <w:tcW w:w="2448" w:type="dxa"/>
            <w:shd w:val="clear" w:color="auto" w:fill="E0E0E0"/>
          </w:tcPr>
          <w:p w:rsidR="0093214E" w:rsidRPr="00572CE5" w:rsidRDefault="004E420D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field 3]</w:t>
            </w:r>
          </w:p>
        </w:tc>
        <w:tc>
          <w:tcPr>
            <w:tcW w:w="1944" w:type="dxa"/>
            <w:shd w:val="clear" w:color="auto" w:fill="auto"/>
          </w:tcPr>
          <w:p w:rsidR="0093214E" w:rsidRPr="00572CE5" w:rsidRDefault="00F909B2" w:rsidP="00572CE5">
            <w:pPr>
              <w:pStyle w:val="bp"/>
              <w:spacing w:before="0" w:after="0"/>
              <w:rPr>
                <w:color w:val="0000FF"/>
              </w:rPr>
            </w:pPr>
            <w:r w:rsidRPr="00572CE5">
              <w:rPr>
                <w:color w:val="0000FF"/>
              </w:rPr>
              <w:t>[data set 1 input value for field 3]</w:t>
            </w: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93214E" w:rsidRDefault="0093214E" w:rsidP="00572CE5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8BD" w:rsidRDefault="00B738BD">
      <w:r>
        <w:separator/>
      </w:r>
    </w:p>
  </w:endnote>
  <w:endnote w:type="continuationSeparator" w:id="0">
    <w:p w:rsidR="00B738BD" w:rsidRDefault="00B73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3CE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43CE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8BD" w:rsidRDefault="00B738BD">
      <w:r>
        <w:separator/>
      </w:r>
    </w:p>
  </w:footnote>
  <w:footnote w:type="continuationSeparator" w:id="0">
    <w:p w:rsidR="00B738BD" w:rsidRDefault="00B73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  <w:r w:rsidR="00B43CE0">
            <w:t xml:space="preserve"> &lt;Borrow Book&gt;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B43CE0" w:rsidP="00B71A35">
          <w:r>
            <w:t>&lt;Begin System</w:t>
          </w:r>
          <w:r w:rsidR="00A37650">
            <w:t>&gt;</w:t>
          </w:r>
        </w:p>
      </w:tc>
      <w:tc>
        <w:tcPr>
          <w:tcW w:w="3179" w:type="dxa"/>
        </w:tcPr>
        <w:p w:rsidR="00A37650" w:rsidRDefault="00A37650" w:rsidP="00B43CE0">
          <w:r>
            <w:t xml:space="preserve">  Date:  &lt;</w:t>
          </w:r>
          <w:r w:rsidR="00B43CE0">
            <w:t>03-10-15&gt;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1FFB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3CE0"/>
    <w:rsid w:val="00B5620B"/>
    <w:rsid w:val="00B71A35"/>
    <w:rsid w:val="00B738BD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James Wheeler</cp:lastModifiedBy>
  <cp:revision>2</cp:revision>
  <cp:lastPrinted>2003-10-05T22:49:00Z</cp:lastPrinted>
  <dcterms:created xsi:type="dcterms:W3CDTF">2015-10-05T12:04:00Z</dcterms:created>
  <dcterms:modified xsi:type="dcterms:W3CDTF">2015-10-05T12:04:00Z</dcterms:modified>
</cp:coreProperties>
</file>