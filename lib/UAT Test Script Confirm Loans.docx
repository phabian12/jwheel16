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D33B5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Confirm Loan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40312" w:rsidP="00D33B52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can </w:t>
            </w:r>
            <w:r w:rsidR="00D33B52">
              <w:rPr>
                <w:color w:val="0000FF"/>
                <w:sz w:val="24"/>
                <w:szCs w:val="24"/>
              </w:rPr>
              <w:t xml:space="preserve">confirm their loan by clicking the “Confirm” button.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33B52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is content with their pending loan list and</w:t>
            </w:r>
            <w:r w:rsidR="00640312"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 xml:space="preserve">wanting to confirm their loan.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D33B52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Their loanList is sent to the printer window.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819C0" w:rsidP="00D33B5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</w:t>
            </w:r>
            <w:r w:rsidR="00EF5C5D">
              <w:rPr>
                <w:sz w:val="24"/>
              </w:rPr>
              <w:t xml:space="preserve"> User </w:t>
            </w:r>
            <w:r w:rsidR="00640312">
              <w:rPr>
                <w:sz w:val="24"/>
              </w:rPr>
              <w:t xml:space="preserve">clicks </w:t>
            </w:r>
            <w:r w:rsidR="00D33B52">
              <w:rPr>
                <w:sz w:val="24"/>
              </w:rPr>
              <w:t>Confirm Button</w:t>
            </w:r>
          </w:p>
        </w:tc>
        <w:tc>
          <w:tcPr>
            <w:tcW w:w="5596" w:type="dxa"/>
          </w:tcPr>
          <w:p w:rsidR="00DF1585" w:rsidRDefault="00D33B52" w:rsidP="005819C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Loan is confirmed and printed.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5BB" w:rsidRDefault="00CC55BB">
      <w:r>
        <w:separator/>
      </w:r>
    </w:p>
  </w:endnote>
  <w:endnote w:type="continuationSeparator" w:id="0">
    <w:p w:rsidR="00CC55BB" w:rsidRDefault="00CC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6E5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16E5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56" w:rsidRDefault="00F16E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5BB" w:rsidRDefault="00CC55BB">
      <w:r>
        <w:separator/>
      </w:r>
    </w:p>
  </w:footnote>
  <w:footnote w:type="continuationSeparator" w:id="0">
    <w:p w:rsidR="00CC55BB" w:rsidRDefault="00CC5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56" w:rsidRDefault="00F16E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F16E56" w:rsidRDefault="00B43CE0" w:rsidP="00F16E56">
          <w:r>
            <w:t>&lt;</w:t>
          </w:r>
          <w:r w:rsidR="00F16E56">
            <w:t>Confirm Loans&gt;</w:t>
          </w:r>
          <w:bookmarkStart w:id="0" w:name="_GoBack"/>
          <w:bookmarkEnd w:id="0"/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56" w:rsidRDefault="00F16E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5796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819C0"/>
    <w:rsid w:val="005B2E9F"/>
    <w:rsid w:val="005B48A6"/>
    <w:rsid w:val="005E1449"/>
    <w:rsid w:val="005E2ADA"/>
    <w:rsid w:val="005F0EB8"/>
    <w:rsid w:val="00604AE4"/>
    <w:rsid w:val="00620950"/>
    <w:rsid w:val="00635CE7"/>
    <w:rsid w:val="00640312"/>
    <w:rsid w:val="00683635"/>
    <w:rsid w:val="006B5D41"/>
    <w:rsid w:val="006D4DE0"/>
    <w:rsid w:val="00702D6A"/>
    <w:rsid w:val="00720507"/>
    <w:rsid w:val="007275A3"/>
    <w:rsid w:val="0074246B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55BB"/>
    <w:rsid w:val="00CC74EE"/>
    <w:rsid w:val="00CD6734"/>
    <w:rsid w:val="00D010AF"/>
    <w:rsid w:val="00D24817"/>
    <w:rsid w:val="00D33B5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5C5D"/>
    <w:rsid w:val="00F01165"/>
    <w:rsid w:val="00F16E56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3</cp:revision>
  <cp:lastPrinted>2003-10-05T22:49:00Z</cp:lastPrinted>
  <dcterms:created xsi:type="dcterms:W3CDTF">2015-10-05T12:34:00Z</dcterms:created>
  <dcterms:modified xsi:type="dcterms:W3CDTF">2015-10-05T12:46:00Z</dcterms:modified>
</cp:coreProperties>
</file>