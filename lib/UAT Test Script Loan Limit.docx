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9531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Reached Loan Limit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95319" w:rsidP="00D33B5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has reached their loan limit of (5), disallowing them from borrowing more books. </w:t>
            </w:r>
            <w:r w:rsidR="00D33B52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95319" w:rsidP="003B24C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They user is unable to add to their loan list after (5) books.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9531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may confirm, reject or cancel their loan.</w:t>
            </w:r>
            <w:r w:rsidR="003B24C8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19C0" w:rsidP="003B24C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F5C5D">
              <w:rPr>
                <w:sz w:val="24"/>
              </w:rPr>
              <w:t xml:space="preserve"> User </w:t>
            </w:r>
            <w:r w:rsidR="00640312">
              <w:rPr>
                <w:sz w:val="24"/>
              </w:rPr>
              <w:t xml:space="preserve">clicks </w:t>
            </w:r>
            <w:r w:rsidR="00295319">
              <w:rPr>
                <w:sz w:val="24"/>
              </w:rPr>
              <w:t>Confirm.</w:t>
            </w:r>
          </w:p>
        </w:tc>
        <w:tc>
          <w:tcPr>
            <w:tcW w:w="5596" w:type="dxa"/>
          </w:tcPr>
          <w:p w:rsidR="00DF1585" w:rsidRDefault="00295319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confirms their loan, however the user will need to remove books from their pending loan list if they want to replace a book on their list. </w:t>
            </w:r>
            <w:bookmarkStart w:id="0" w:name="_GoBack"/>
            <w:bookmarkEnd w:id="0"/>
            <w:r w:rsidR="003B24C8">
              <w:rPr>
                <w:sz w:val="24"/>
              </w:rPr>
              <w:t xml:space="preserve"> </w:t>
            </w:r>
            <w:r w:rsidR="00D33B52"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13" w:rsidRDefault="00650413">
      <w:r>
        <w:separator/>
      </w:r>
    </w:p>
  </w:endnote>
  <w:endnote w:type="continuationSeparator" w:id="0">
    <w:p w:rsidR="00650413" w:rsidRDefault="0065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531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9531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13" w:rsidRDefault="00650413">
      <w:r>
        <w:separator/>
      </w:r>
    </w:p>
  </w:footnote>
  <w:footnote w:type="continuationSeparator" w:id="0">
    <w:p w:rsidR="00650413" w:rsidRDefault="00650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295319" w:rsidRDefault="00B43CE0" w:rsidP="00295319">
          <w:r>
            <w:t>&lt;</w:t>
          </w:r>
          <w:r w:rsidR="00295319">
            <w:t>Loan Limit&gt;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95319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24C8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19C0"/>
    <w:rsid w:val="005B2E9F"/>
    <w:rsid w:val="005B48A6"/>
    <w:rsid w:val="005E1449"/>
    <w:rsid w:val="005E2ADA"/>
    <w:rsid w:val="005F0EB8"/>
    <w:rsid w:val="00604AE4"/>
    <w:rsid w:val="00620950"/>
    <w:rsid w:val="00635CE7"/>
    <w:rsid w:val="00640312"/>
    <w:rsid w:val="00650413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3B5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5C5D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2</cp:revision>
  <cp:lastPrinted>2003-10-05T22:49:00Z</cp:lastPrinted>
  <dcterms:created xsi:type="dcterms:W3CDTF">2015-10-05T12:41:00Z</dcterms:created>
  <dcterms:modified xsi:type="dcterms:W3CDTF">2015-10-05T12:41:00Z</dcterms:modified>
</cp:coreProperties>
</file>